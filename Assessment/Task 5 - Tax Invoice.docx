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13979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8931"/>
        <w:gridCol w:w="5048"/>
      </w:tblGrid>
      <w:tr w:rsidR="008049DB" w14:paraId="7D1A4389" w14:textId="77777777" w:rsidTr="0052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8931" w:type="dxa"/>
          </w:tcPr>
          <w:p w14:paraId="6D39BCAF" w14:textId="59169399" w:rsidR="008049DB" w:rsidRDefault="00074EBE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73176F7" wp14:editId="72DC51F6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152400</wp:posOffset>
                      </wp:positionV>
                      <wp:extent cx="2716530" cy="71437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653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F2D3E4" w14:textId="4FABCB15" w:rsidR="00074EBE" w:rsidRPr="00074EBE" w:rsidRDefault="00074EBE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</w:pPr>
                                  <w:r w:rsidRPr="00074EBE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t>TAX INVOICE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73176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84.85pt;margin-top:12pt;width:213.9pt;height:56.2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" filled="f" stroked="f">
                      <v:textbox style="mso-fit-shape-to-text:t">
                        <w:txbxContent>
                          <w:p w14:paraId="05F2D3E4" w14:textId="4FABCB15" w:rsidR="00074EBE" w:rsidRPr="00074EBE" w:rsidRDefault="00074EB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 w:rsidRPr="00074EBE"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</w:rPr>
                              <w:t>TAX INVOICE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087165" w14:textId="5F0CBECD" w:rsidR="008049DB" w:rsidRPr="005F220E" w:rsidRDefault="005F220E">
            <w:pPr>
              <w:pStyle w:val="Slogan"/>
              <w:rPr>
                <w:rFonts w:ascii="Aharoni" w:hAnsi="Aharoni" w:cs="Aharoni"/>
                <w:b/>
                <w:bCs/>
                <w:i w:val="0"/>
                <w:iCs/>
                <w:sz w:val="144"/>
                <w:szCs w:val="144"/>
              </w:rPr>
            </w:pPr>
            <w:r w:rsidRPr="005F220E">
              <w:rPr>
                <w:rFonts w:ascii="Aharoni" w:hAnsi="Aharoni" w:cs="Aharoni" w:hint="cs"/>
                <w:b/>
                <w:bCs/>
                <w:i w:val="0"/>
                <w:iCs/>
                <w:sz w:val="144"/>
                <w:szCs w:val="144"/>
                <w:highlight w:val="yellow"/>
              </w:rPr>
              <w:t>UGC</w:t>
            </w:r>
          </w:p>
          <w:p w14:paraId="1B3138CD" w14:textId="08E2BB6E" w:rsidR="00F4585F" w:rsidRDefault="00F4585F"/>
          <w:p w14:paraId="68A73B77" w14:textId="1EEDC703" w:rsidR="00F4585F" w:rsidRDefault="00F4585F"/>
          <w:p w14:paraId="2F3E4E56" w14:textId="50007E3B" w:rsidR="00F4585F" w:rsidRDefault="00F4585F"/>
          <w:p w14:paraId="0AAECFB5" w14:textId="6D1336F5" w:rsidR="00F4585F" w:rsidRDefault="00F4585F"/>
          <w:p w14:paraId="4515558E" w14:textId="1AA3C2C8" w:rsidR="00F4585F" w:rsidRDefault="00F4585F"/>
          <w:p w14:paraId="6E34F4ED" w14:textId="59E8D7B4" w:rsidR="00F4585F" w:rsidRDefault="0034622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A29EDCE" wp14:editId="213A4775">
                      <wp:simplePos x="0" y="0"/>
                      <wp:positionH relativeFrom="column">
                        <wp:posOffset>3585102</wp:posOffset>
                      </wp:positionH>
                      <wp:positionV relativeFrom="paragraph">
                        <wp:posOffset>144888</wp:posOffset>
                      </wp:positionV>
                      <wp:extent cx="2622430" cy="71437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43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AF9E00" w14:textId="2D513430" w:rsidR="00283156" w:rsidRPr="005F220E" w:rsidRDefault="00283156" w:rsidP="00346224">
                                  <w:pPr>
                                    <w:jc w:val="right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</w:pPr>
                                  <w:r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INVOICE: #</w:t>
                                  </w:r>
                                  <w:r w:rsidR="0067608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0001</w:t>
                                  </w:r>
                                </w:p>
                                <w:p w14:paraId="70477EB4" w14:textId="2CB52F8C" w:rsidR="00346224" w:rsidRPr="005F220E" w:rsidRDefault="00283156" w:rsidP="00346224">
                                  <w:pPr>
                                    <w:jc w:val="right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</w:pPr>
                                  <w:r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INVOICE DATE</w:t>
                                  </w:r>
                                  <w:r w:rsidR="0034622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 xml:space="preserve">: </w:t>
                                  </w:r>
                                  <w:r w:rsidR="0067608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17</w:t>
                                  </w:r>
                                  <w:r w:rsidR="0034622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/</w:t>
                                  </w:r>
                                  <w:r w:rsidR="0067608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10</w:t>
                                  </w:r>
                                  <w:r w:rsidR="0034622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/2022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A29EDCE" id="_x0000_s1027" type="#_x0000_t202" style="position:absolute;margin-left:282.3pt;margin-top:11.4pt;width:206.5pt;height:56.2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" filled="f" stroked="f">
                      <v:textbox style="mso-fit-shape-to-text:t">
                        <w:txbxContent>
                          <w:p w14:paraId="55AF9E00" w14:textId="2D513430" w:rsidR="00283156" w:rsidRPr="005F220E" w:rsidRDefault="00283156" w:rsidP="00346224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</w:pPr>
                            <w:r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INVOICE: #</w:t>
                            </w:r>
                            <w:r w:rsidR="0067608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0001</w:t>
                            </w:r>
                          </w:p>
                          <w:p w14:paraId="70477EB4" w14:textId="2CB52F8C" w:rsidR="00346224" w:rsidRPr="005F220E" w:rsidRDefault="00283156" w:rsidP="00346224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</w:pPr>
                            <w:r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INVOICE DATE</w:t>
                            </w:r>
                            <w:r w:rsidR="0034622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 xml:space="preserve">: </w:t>
                            </w:r>
                            <w:r w:rsidR="0067608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17</w:t>
                            </w:r>
                            <w:r w:rsidR="0034622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/</w:t>
                            </w:r>
                            <w:r w:rsidR="0067608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10</w:t>
                            </w:r>
                            <w:r w:rsidR="0034622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/2022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32F9746" w14:textId="3CE9B367" w:rsidR="00285ACA" w:rsidRPr="005F220E" w:rsidRDefault="00676084">
            <w:pPr>
              <w:rPr>
                <w:b/>
                <w:bCs/>
              </w:rPr>
            </w:pPr>
            <w:r w:rsidRPr="005F220E">
              <w:rPr>
                <w:b/>
                <w:bCs/>
              </w:rPr>
              <w:t>Untitled Game Company 01</w:t>
            </w:r>
          </w:p>
          <w:p w14:paraId="66F11008" w14:textId="244A16A4" w:rsidR="00347B26" w:rsidRPr="005F220E" w:rsidRDefault="00285ACA">
            <w:pPr>
              <w:rPr>
                <w:b/>
                <w:bCs/>
              </w:rPr>
            </w:pPr>
            <w:r w:rsidRPr="005F220E">
              <w:rPr>
                <w:b/>
                <w:bCs/>
              </w:rPr>
              <w:t xml:space="preserve">ABN 01 243567 890 </w:t>
            </w:r>
            <w:r w:rsidR="00347B26" w:rsidRPr="005F220E">
              <w:rPr>
                <w:b/>
                <w:bCs/>
              </w:rPr>
              <w:t xml:space="preserve"> </w:t>
            </w:r>
          </w:p>
          <w:p w14:paraId="6DF31837" w14:textId="0CC4DFC3" w:rsidR="008049DB" w:rsidRPr="005F220E" w:rsidRDefault="00676084">
            <w:pPr>
              <w:rPr>
                <w:b/>
                <w:bCs/>
              </w:rPr>
            </w:pPr>
            <w:r w:rsidRPr="005F220E">
              <w:rPr>
                <w:b/>
                <w:bCs/>
              </w:rPr>
              <w:t>32 Grenfell St</w:t>
            </w:r>
          </w:p>
          <w:p w14:paraId="21F4DEBB" w14:textId="71573BCB" w:rsidR="00616194" w:rsidRPr="005F220E" w:rsidRDefault="00676084">
            <w:pPr>
              <w:rPr>
                <w:b/>
                <w:bCs/>
              </w:rPr>
            </w:pPr>
            <w:r w:rsidRPr="005F220E">
              <w:rPr>
                <w:b/>
                <w:bCs/>
              </w:rPr>
              <w:t>Adelaide</w:t>
            </w:r>
            <w:r w:rsidR="00285ACA" w:rsidRPr="005F220E">
              <w:rPr>
                <w:b/>
                <w:bCs/>
              </w:rPr>
              <w:t xml:space="preserve">, </w:t>
            </w:r>
            <w:r w:rsidRPr="005F220E">
              <w:rPr>
                <w:b/>
                <w:bCs/>
              </w:rPr>
              <w:t>SA</w:t>
            </w:r>
            <w:r w:rsidR="00285ACA" w:rsidRPr="005F220E">
              <w:rPr>
                <w:b/>
                <w:bCs/>
              </w:rPr>
              <w:t xml:space="preserve"> </w:t>
            </w:r>
            <w:r w:rsidRPr="005F220E">
              <w:rPr>
                <w:b/>
                <w:bCs/>
              </w:rPr>
              <w:t>5000</w:t>
            </w:r>
          </w:p>
          <w:p w14:paraId="67A33B5B" w14:textId="6B4B950A" w:rsidR="008049DB" w:rsidRPr="005F220E" w:rsidRDefault="003F6E23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Phone:"/>
                <w:tag w:val="Phone:"/>
                <w:id w:val="-480227063"/>
                <w:placeholder>
                  <w:docPart w:val="4E27B614CDBE47D2B0AB91FFB66097D1"/>
                </w:placeholder>
                <w:temporary/>
                <w:showingPlcHdr/>
                <w15:appearance w15:val="hidden"/>
              </w:sdtPr>
              <w:sdtEndPr/>
              <w:sdtContent>
                <w:r w:rsidR="00616194" w:rsidRPr="005F220E">
                  <w:rPr>
                    <w:b/>
                    <w:bCs/>
                  </w:rPr>
                  <w:t>Phone:</w:t>
                </w:r>
              </w:sdtContent>
            </w:sdt>
            <w:r w:rsidR="006A3739" w:rsidRPr="005F220E">
              <w:rPr>
                <w:b/>
                <w:bCs/>
              </w:rPr>
              <w:t xml:space="preserve"> </w:t>
            </w:r>
            <w:r w:rsidR="00676084" w:rsidRPr="005F220E">
              <w:rPr>
                <w:b/>
                <w:bCs/>
              </w:rPr>
              <w:t>+61 410 160 844</w:t>
            </w:r>
          </w:p>
          <w:p w14:paraId="4A118360" w14:textId="43171591" w:rsidR="00347B26" w:rsidRDefault="00347B26"/>
        </w:tc>
        <w:tc>
          <w:tcPr>
            <w:tcW w:w="5048" w:type="dxa"/>
          </w:tcPr>
          <w:p w14:paraId="1CE9D2BE" w14:textId="743E4142" w:rsidR="008049DB" w:rsidRDefault="00347B26">
            <w:pPr>
              <w:pStyle w:val="Title"/>
            </w:pPr>
            <w:r>
              <w:t xml:space="preserve">TAX </w:t>
            </w:r>
            <w:sdt>
              <w:sdtPr>
                <w:alias w:val="Invoice:"/>
                <w:tag w:val="Invoice:"/>
                <w:id w:val="205688853"/>
                <w:placeholder>
                  <w:docPart w:val="A272E426C48945C1877E4F7A0CDF70C9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14:paraId="514686D5" w14:textId="77777777" w:rsidR="008049DB" w:rsidRDefault="003F6E23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69D0FA10B1B3447999C85CB46B2C8584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30531429CEC9454C8B514921C2031781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100</w:t>
                </w:r>
              </w:sdtContent>
            </w:sdt>
          </w:p>
          <w:p w14:paraId="19AF81FB" w14:textId="13F5DB40" w:rsidR="008049DB" w:rsidRDefault="003F6E23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D79880FD3C0043A2AD54468A920CAAEC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r w:rsidR="00F4585F">
              <w:t>02/08/2022</w:t>
            </w:r>
          </w:p>
        </w:tc>
      </w:tr>
      <w:tr w:rsidR="008049DB" w14:paraId="4772BE67" w14:textId="77777777" w:rsidTr="0052173E">
        <w:trPr>
          <w:trHeight w:val="1440"/>
        </w:trPr>
        <w:tc>
          <w:tcPr>
            <w:tcW w:w="8931" w:type="dxa"/>
          </w:tcPr>
          <w:p w14:paraId="739DD84D" w14:textId="55EE2A5B" w:rsidR="008049DB" w:rsidRDefault="00347B26">
            <w:pPr>
              <w:pStyle w:val="Heading3"/>
              <w:outlineLvl w:val="2"/>
            </w:pPr>
            <w:r>
              <w:t>Prepared for:</w:t>
            </w:r>
          </w:p>
          <w:p w14:paraId="097FF3CB" w14:textId="7BFEA37E" w:rsidR="008049DB" w:rsidRDefault="00863E2F">
            <w:r>
              <w:t>Luke Stanbridge</w:t>
            </w:r>
          </w:p>
          <w:p w14:paraId="0CB862EE" w14:textId="3FD77135" w:rsidR="008049DB" w:rsidRDefault="00676084">
            <w:r>
              <w:t>Untitled Game Company 01</w:t>
            </w:r>
          </w:p>
          <w:p w14:paraId="6381B170" w14:textId="5927E333" w:rsidR="00616194" w:rsidRDefault="00676084">
            <w:r>
              <w:t>32 Grenfell St</w:t>
            </w:r>
          </w:p>
          <w:p w14:paraId="6A43F0DE" w14:textId="0C5DE89D" w:rsidR="00676084" w:rsidRDefault="00676084">
            <w:r>
              <w:t>Adelaide, 5000</w:t>
            </w:r>
          </w:p>
          <w:p w14:paraId="255E2085" w14:textId="15334164" w:rsidR="008049DB" w:rsidRDefault="003F6E23">
            <w:sdt>
              <w:sdtPr>
                <w:alias w:val="Phone:"/>
                <w:tag w:val="Phone:"/>
                <w:id w:val="1061450442"/>
                <w:placeholder>
                  <w:docPart w:val="01E5B7E9CA824DA390A94020EC1FB368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676084">
              <w:t>+61 410 160 844</w:t>
            </w:r>
          </w:p>
          <w:p w14:paraId="0732C3B8" w14:textId="77777777" w:rsidR="00285ACA" w:rsidRDefault="00285ACA"/>
          <w:p w14:paraId="4BB09A22" w14:textId="77777777" w:rsidR="00285ACA" w:rsidRDefault="00285ACA"/>
          <w:p w14:paraId="15E656F2" w14:textId="77777777" w:rsidR="00E40C18" w:rsidRPr="00E40C18" w:rsidRDefault="00E40C18">
            <w:pPr>
              <w:rPr>
                <w:b/>
                <w:bCs/>
              </w:rPr>
            </w:pPr>
            <w:r w:rsidRPr="00E40C18">
              <w:rPr>
                <w:b/>
                <w:bCs/>
              </w:rPr>
              <w:t>Description of services:</w:t>
            </w:r>
          </w:p>
          <w:p w14:paraId="30CA6BA9" w14:textId="0AFDA758" w:rsidR="00E40C18" w:rsidRDefault="005F220E" w:rsidP="0052173E">
            <w:r>
              <w:t>Pre- Production for “Breaking Greg”</w:t>
            </w:r>
          </w:p>
          <w:p w14:paraId="0180F9CC" w14:textId="21436019" w:rsidR="0052173E" w:rsidRDefault="0052173E" w:rsidP="0052173E"/>
        </w:tc>
        <w:tc>
          <w:tcPr>
            <w:tcW w:w="5048" w:type="dxa"/>
          </w:tcPr>
          <w:p w14:paraId="6FE1E09C" w14:textId="2377B994" w:rsidR="008049DB" w:rsidRDefault="008049DB"/>
        </w:tc>
      </w:tr>
    </w:tbl>
    <w:tbl>
      <w:tblPr>
        <w:tblStyle w:val="GridTable1Light"/>
        <w:tblW w:w="0" w:type="auto"/>
        <w:tblInd w:w="137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3260"/>
        <w:gridCol w:w="709"/>
        <w:gridCol w:w="1559"/>
        <w:gridCol w:w="1418"/>
        <w:gridCol w:w="1417"/>
        <w:gridCol w:w="1570"/>
      </w:tblGrid>
      <w:tr w:rsidR="00285ACA" w:rsidRPr="00A94276" w14:paraId="401FC10A" w14:textId="77777777" w:rsidTr="00DD1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3260" w:type="dxa"/>
          </w:tcPr>
          <w:p w14:paraId="6C1437E4" w14:textId="4C52404C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Description</w:t>
            </w:r>
          </w:p>
        </w:tc>
        <w:tc>
          <w:tcPr>
            <w:tcW w:w="709" w:type="dxa"/>
          </w:tcPr>
          <w:p w14:paraId="2A712B2D" w14:textId="3AF5B308" w:rsidR="00285ACA" w:rsidRPr="00A94276" w:rsidRDefault="00285ACA">
            <w:pPr>
              <w:pStyle w:val="Heading4"/>
              <w:outlineLvl w:val="3"/>
              <w:rPr>
                <w:bCs w:val="0"/>
                <w:caps w:val="0"/>
              </w:rPr>
            </w:pPr>
            <w:r w:rsidRPr="00A94276">
              <w:rPr>
                <w:caps w:val="0"/>
              </w:rPr>
              <w:t>QTY</w:t>
            </w:r>
          </w:p>
        </w:tc>
        <w:tc>
          <w:tcPr>
            <w:tcW w:w="1559" w:type="dxa"/>
          </w:tcPr>
          <w:p w14:paraId="5EB122CF" w14:textId="556A9F70" w:rsidR="00285ACA" w:rsidRPr="00A94276" w:rsidRDefault="00285ACA">
            <w:pPr>
              <w:pStyle w:val="Heading4"/>
              <w:outlineLvl w:val="3"/>
              <w:rPr>
                <w:caps w:val="0"/>
              </w:rPr>
            </w:pPr>
            <w:r w:rsidRPr="00A94276">
              <w:rPr>
                <w:caps w:val="0"/>
              </w:rPr>
              <w:t xml:space="preserve">Unit Price </w:t>
            </w:r>
            <w:r w:rsidRPr="00A94276">
              <w:rPr>
                <w:caps w:val="0"/>
              </w:rPr>
              <w:br/>
              <w:t>(excl. GST)</w:t>
            </w:r>
          </w:p>
        </w:tc>
        <w:tc>
          <w:tcPr>
            <w:tcW w:w="1418" w:type="dxa"/>
          </w:tcPr>
          <w:p w14:paraId="688C4DA2" w14:textId="0C3037E2" w:rsidR="00285ACA" w:rsidRPr="00A94276" w:rsidRDefault="00285ACA">
            <w:pPr>
              <w:pStyle w:val="Heading4"/>
              <w:outlineLvl w:val="3"/>
              <w:rPr>
                <w:bCs w:val="0"/>
                <w:caps w:val="0"/>
              </w:rPr>
            </w:pPr>
            <w:r w:rsidRPr="00A94276">
              <w:rPr>
                <w:caps w:val="0"/>
              </w:rPr>
              <w:t xml:space="preserve">Sub </w:t>
            </w:r>
            <w:r w:rsidR="00A94276">
              <w:rPr>
                <w:caps w:val="0"/>
              </w:rPr>
              <w:t>T</w:t>
            </w:r>
            <w:r w:rsidRPr="00A94276">
              <w:rPr>
                <w:caps w:val="0"/>
              </w:rPr>
              <w:t>otal</w:t>
            </w:r>
            <w:r w:rsidRPr="00A94276">
              <w:rPr>
                <w:caps w:val="0"/>
              </w:rPr>
              <w:br/>
              <w:t xml:space="preserve">(excl. </w:t>
            </w:r>
            <w:r w:rsidR="00A94276">
              <w:rPr>
                <w:caps w:val="0"/>
              </w:rPr>
              <w:t>GST</w:t>
            </w:r>
            <w:r w:rsidRPr="00A94276">
              <w:rPr>
                <w:caps w:val="0"/>
              </w:rPr>
              <w:t>)</w:t>
            </w:r>
          </w:p>
        </w:tc>
        <w:tc>
          <w:tcPr>
            <w:tcW w:w="1417" w:type="dxa"/>
          </w:tcPr>
          <w:p w14:paraId="4C913823" w14:textId="7DC8E1CF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GST</w:t>
            </w:r>
            <w:r w:rsidR="00285ACA" w:rsidRPr="00A94276">
              <w:rPr>
                <w:caps w:val="0"/>
              </w:rPr>
              <w:t xml:space="preserve"> </w:t>
            </w:r>
            <w:r>
              <w:rPr>
                <w:caps w:val="0"/>
              </w:rPr>
              <w:t>A</w:t>
            </w:r>
            <w:r w:rsidR="00285ACA" w:rsidRPr="00A94276">
              <w:rPr>
                <w:caps w:val="0"/>
              </w:rPr>
              <w:t>mount</w:t>
            </w:r>
          </w:p>
        </w:tc>
        <w:tc>
          <w:tcPr>
            <w:tcW w:w="1570" w:type="dxa"/>
          </w:tcPr>
          <w:p w14:paraId="7A2387DA" w14:textId="52686E2F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A</w:t>
            </w:r>
            <w:r w:rsidRPr="00A94276">
              <w:rPr>
                <w:caps w:val="0"/>
              </w:rPr>
              <w:t xml:space="preserve">mount </w:t>
            </w:r>
            <w:r>
              <w:rPr>
                <w:caps w:val="0"/>
              </w:rPr>
              <w:t>P</w:t>
            </w:r>
            <w:r w:rsidRPr="00A94276">
              <w:rPr>
                <w:caps w:val="0"/>
              </w:rPr>
              <w:t>ayable</w:t>
            </w:r>
            <w:r w:rsidRPr="00A94276">
              <w:rPr>
                <w:caps w:val="0"/>
              </w:rPr>
              <w:br/>
              <w:t>(</w:t>
            </w:r>
            <w:r w:rsidRPr="00A94276">
              <w:rPr>
                <w:rFonts w:asciiTheme="minorHAnsi" w:hAnsiTheme="minorHAnsi" w:cstheme="minorHAnsi"/>
                <w:caps w:val="0"/>
              </w:rPr>
              <w:t>inc</w:t>
            </w:r>
            <w:r>
              <w:rPr>
                <w:rFonts w:asciiTheme="minorHAnsi" w:hAnsiTheme="minorHAnsi" w:cstheme="minorHAnsi"/>
                <w:caps w:val="0"/>
              </w:rPr>
              <w:t>l</w:t>
            </w:r>
            <w:r w:rsidRPr="00A94276">
              <w:rPr>
                <w:caps w:val="0"/>
              </w:rPr>
              <w:t xml:space="preserve">. </w:t>
            </w:r>
            <w:r>
              <w:rPr>
                <w:caps w:val="0"/>
              </w:rPr>
              <w:t>GST</w:t>
            </w:r>
            <w:r w:rsidRPr="00A94276">
              <w:rPr>
                <w:caps w:val="0"/>
              </w:rPr>
              <w:t>)</w:t>
            </w:r>
          </w:p>
        </w:tc>
      </w:tr>
      <w:tr w:rsidR="00285ACA" w:rsidRPr="00A94276" w14:paraId="1358AD85" w14:textId="77777777" w:rsidTr="00DD1CB8">
        <w:tc>
          <w:tcPr>
            <w:tcW w:w="3260" w:type="dxa"/>
          </w:tcPr>
          <w:p w14:paraId="1D3D6671" w14:textId="457C3E94" w:rsidR="00285ACA" w:rsidRPr="00A94276" w:rsidRDefault="00DD1CB8" w:rsidP="00A94276">
            <w:pPr>
              <w:pStyle w:val="Quantity"/>
              <w:jc w:val="left"/>
            </w:pPr>
            <w:r>
              <w:t xml:space="preserve">Hourly </w:t>
            </w:r>
            <w:r w:rsidR="00863E2F">
              <w:t>Programming</w:t>
            </w:r>
            <w:r>
              <w:t xml:space="preserve"> Role</w:t>
            </w:r>
          </w:p>
        </w:tc>
        <w:tc>
          <w:tcPr>
            <w:tcW w:w="709" w:type="dxa"/>
          </w:tcPr>
          <w:p w14:paraId="672B5BDA" w14:textId="029968FA" w:rsidR="00285ACA" w:rsidRPr="00A94276" w:rsidRDefault="0052173E">
            <w:r>
              <w:t>2</w:t>
            </w:r>
            <w:r w:rsidR="00DD1CB8">
              <w:t>2</w:t>
            </w:r>
          </w:p>
        </w:tc>
        <w:tc>
          <w:tcPr>
            <w:tcW w:w="1559" w:type="dxa"/>
          </w:tcPr>
          <w:p w14:paraId="578FAD4E" w14:textId="0E372ACB" w:rsidR="00285ACA" w:rsidRPr="00A94276" w:rsidRDefault="0052173E">
            <w:r>
              <w:t>$42.80</w:t>
            </w:r>
          </w:p>
        </w:tc>
        <w:tc>
          <w:tcPr>
            <w:tcW w:w="1418" w:type="dxa"/>
          </w:tcPr>
          <w:p w14:paraId="17CDC5B2" w14:textId="42B6E6C7" w:rsidR="00285ACA" w:rsidRPr="00A94276" w:rsidRDefault="00DD1CB8">
            <w:pPr>
              <w:pStyle w:val="Amount"/>
            </w:pPr>
            <w:r>
              <w:rPr>
                <w:rStyle w:val="qv3wpe"/>
              </w:rPr>
              <w:t>$847.5</w:t>
            </w:r>
          </w:p>
        </w:tc>
        <w:tc>
          <w:tcPr>
            <w:tcW w:w="1417" w:type="dxa"/>
          </w:tcPr>
          <w:p w14:paraId="3DF86247" w14:textId="60DCD6EF" w:rsidR="00285ACA" w:rsidRPr="00A94276" w:rsidRDefault="0052173E">
            <w:pPr>
              <w:pStyle w:val="Amount"/>
            </w:pPr>
            <w:r>
              <w:t>$9</w:t>
            </w:r>
            <w:r w:rsidR="00DD1CB8">
              <w:t>4.1</w:t>
            </w:r>
          </w:p>
        </w:tc>
        <w:tc>
          <w:tcPr>
            <w:tcW w:w="1570" w:type="dxa"/>
          </w:tcPr>
          <w:p w14:paraId="7CDF0891" w14:textId="027E813E" w:rsidR="00285ACA" w:rsidRPr="00A94276" w:rsidRDefault="00676084">
            <w:pPr>
              <w:pStyle w:val="Amount"/>
            </w:pPr>
            <w:r>
              <w:t>$</w:t>
            </w:r>
            <w:r w:rsidRPr="00676084">
              <w:t>941.6</w:t>
            </w:r>
          </w:p>
        </w:tc>
      </w:tr>
      <w:tr w:rsidR="00DD1CB8" w:rsidRPr="00A94276" w14:paraId="2250BC36" w14:textId="77777777" w:rsidTr="00DD1CB8">
        <w:tc>
          <w:tcPr>
            <w:tcW w:w="3260" w:type="dxa"/>
          </w:tcPr>
          <w:p w14:paraId="211E21BC" w14:textId="6E5424E8" w:rsidR="00DD1CB8" w:rsidRPr="00A94276" w:rsidRDefault="00DD1CB8" w:rsidP="00DD1CB8">
            <w:pPr>
              <w:pStyle w:val="Quantity"/>
              <w:jc w:val="left"/>
            </w:pPr>
            <w:r>
              <w:t xml:space="preserve">Hourly </w:t>
            </w:r>
            <w:r w:rsidR="00863E2F">
              <w:t>Programming</w:t>
            </w:r>
            <w:r>
              <w:t xml:space="preserve"> Role</w:t>
            </w:r>
          </w:p>
        </w:tc>
        <w:tc>
          <w:tcPr>
            <w:tcW w:w="709" w:type="dxa"/>
          </w:tcPr>
          <w:p w14:paraId="335CC813" w14:textId="7DDE000F" w:rsidR="00DD1CB8" w:rsidRPr="00A94276" w:rsidRDefault="00DD1CB8" w:rsidP="00DD1CB8">
            <w:r>
              <w:t>22</w:t>
            </w:r>
          </w:p>
        </w:tc>
        <w:tc>
          <w:tcPr>
            <w:tcW w:w="1559" w:type="dxa"/>
          </w:tcPr>
          <w:p w14:paraId="1C00EF6F" w14:textId="5ADB8C62" w:rsidR="00DD1CB8" w:rsidRPr="00A94276" w:rsidRDefault="00DD1CB8" w:rsidP="00DD1CB8">
            <w:r>
              <w:t>$42.80</w:t>
            </w:r>
          </w:p>
        </w:tc>
        <w:tc>
          <w:tcPr>
            <w:tcW w:w="1418" w:type="dxa"/>
          </w:tcPr>
          <w:p w14:paraId="046879FC" w14:textId="0A16CE74" w:rsidR="00DD1CB8" w:rsidRPr="00A94276" w:rsidRDefault="00DD1CB8" w:rsidP="00DD1CB8">
            <w:pPr>
              <w:pStyle w:val="Amount"/>
            </w:pPr>
            <w:r>
              <w:rPr>
                <w:rStyle w:val="qv3wpe"/>
              </w:rPr>
              <w:t>$847.5</w:t>
            </w:r>
          </w:p>
        </w:tc>
        <w:tc>
          <w:tcPr>
            <w:tcW w:w="1417" w:type="dxa"/>
          </w:tcPr>
          <w:p w14:paraId="6AEE34E6" w14:textId="1ECF95E8" w:rsidR="00DD1CB8" w:rsidRPr="00A94276" w:rsidRDefault="00DD1CB8" w:rsidP="00DD1CB8">
            <w:pPr>
              <w:pStyle w:val="Amount"/>
            </w:pPr>
            <w:r>
              <w:t>$94.1</w:t>
            </w:r>
          </w:p>
        </w:tc>
        <w:tc>
          <w:tcPr>
            <w:tcW w:w="1570" w:type="dxa"/>
          </w:tcPr>
          <w:p w14:paraId="4F704D42" w14:textId="4A30D3A8" w:rsidR="00DD1CB8" w:rsidRPr="00A94276" w:rsidRDefault="00676084" w:rsidP="00DD1CB8">
            <w:pPr>
              <w:pStyle w:val="Amount"/>
            </w:pPr>
            <w:r>
              <w:t>$</w:t>
            </w:r>
            <w:r w:rsidRPr="00676084">
              <w:t>941.6</w:t>
            </w:r>
          </w:p>
        </w:tc>
      </w:tr>
      <w:tr w:rsidR="00DD1CB8" w:rsidRPr="00A94276" w14:paraId="182781D6" w14:textId="77777777" w:rsidTr="00DD1CB8">
        <w:tc>
          <w:tcPr>
            <w:tcW w:w="3260" w:type="dxa"/>
          </w:tcPr>
          <w:p w14:paraId="0E51384A" w14:textId="4DB03C80" w:rsidR="00DD1CB8" w:rsidRPr="00A94276" w:rsidRDefault="00DD1CB8" w:rsidP="00DD1CB8">
            <w:pPr>
              <w:pStyle w:val="Quantity"/>
              <w:jc w:val="left"/>
            </w:pPr>
            <w:r>
              <w:t xml:space="preserve">Hourly </w:t>
            </w:r>
            <w:r w:rsidR="00863E2F">
              <w:t>Programming</w:t>
            </w:r>
            <w:r>
              <w:t xml:space="preserve"> Role</w:t>
            </w:r>
          </w:p>
        </w:tc>
        <w:tc>
          <w:tcPr>
            <w:tcW w:w="709" w:type="dxa"/>
          </w:tcPr>
          <w:p w14:paraId="25C11F87" w14:textId="6D5D4FB8" w:rsidR="00DD1CB8" w:rsidRPr="00A94276" w:rsidRDefault="00DD1CB8" w:rsidP="00DD1CB8">
            <w:r>
              <w:t>22</w:t>
            </w:r>
          </w:p>
        </w:tc>
        <w:tc>
          <w:tcPr>
            <w:tcW w:w="1559" w:type="dxa"/>
          </w:tcPr>
          <w:p w14:paraId="5CE92C19" w14:textId="78909463" w:rsidR="00DD1CB8" w:rsidRPr="00A94276" w:rsidRDefault="00DD1CB8" w:rsidP="00DD1CB8">
            <w:r>
              <w:t>$42.80</w:t>
            </w:r>
          </w:p>
        </w:tc>
        <w:tc>
          <w:tcPr>
            <w:tcW w:w="1418" w:type="dxa"/>
          </w:tcPr>
          <w:p w14:paraId="05BE410A" w14:textId="1A27BAF1" w:rsidR="00DD1CB8" w:rsidRPr="00A94276" w:rsidRDefault="00DD1CB8" w:rsidP="00DD1CB8">
            <w:pPr>
              <w:pStyle w:val="Amount"/>
            </w:pPr>
            <w:r>
              <w:rPr>
                <w:rStyle w:val="qv3wpe"/>
              </w:rPr>
              <w:t>$847.5</w:t>
            </w:r>
          </w:p>
        </w:tc>
        <w:tc>
          <w:tcPr>
            <w:tcW w:w="1417" w:type="dxa"/>
          </w:tcPr>
          <w:p w14:paraId="784DA447" w14:textId="1CB6ACD7" w:rsidR="00DD1CB8" w:rsidRPr="00A94276" w:rsidRDefault="00DD1CB8" w:rsidP="00DD1CB8">
            <w:pPr>
              <w:pStyle w:val="Amount"/>
            </w:pPr>
            <w:r>
              <w:t>$94.1</w:t>
            </w:r>
          </w:p>
        </w:tc>
        <w:tc>
          <w:tcPr>
            <w:tcW w:w="1570" w:type="dxa"/>
          </w:tcPr>
          <w:p w14:paraId="55A438E5" w14:textId="4E34AD59" w:rsidR="00DD1CB8" w:rsidRPr="00A94276" w:rsidRDefault="00676084" w:rsidP="00DD1CB8">
            <w:pPr>
              <w:pStyle w:val="Amount"/>
            </w:pPr>
            <w:r>
              <w:t>$</w:t>
            </w:r>
            <w:r w:rsidRPr="00676084">
              <w:t>941.6</w:t>
            </w: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817"/>
        <w:gridCol w:w="6688"/>
        <w:gridCol w:w="1570"/>
      </w:tblGrid>
      <w:tr w:rsidR="008049DB" w:rsidRPr="00A94276" w14:paraId="6769E861" w14:textId="77777777" w:rsidTr="00A94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640151B4" w14:textId="77777777" w:rsidR="008049DB" w:rsidRPr="00A94276" w:rsidRDefault="008049DB">
            <w:pPr>
              <w:spacing w:line="264" w:lineRule="auto"/>
            </w:pPr>
          </w:p>
        </w:tc>
        <w:tc>
          <w:tcPr>
            <w:tcW w:w="6688" w:type="dxa"/>
            <w:tcBorders>
              <w:right w:val="single" w:sz="4" w:space="0" w:color="A6A6A6" w:themeColor="background1" w:themeShade="A6"/>
            </w:tcBorders>
          </w:tcPr>
          <w:p w14:paraId="21A85609" w14:textId="3C0C90F5" w:rsidR="008049DB" w:rsidRPr="00A94276" w:rsidRDefault="00A94276">
            <w:pPr>
              <w:pStyle w:val="Heading2"/>
              <w:spacing w:line="264" w:lineRule="auto"/>
              <w:outlineLvl w:val="1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GST</w:t>
            </w:r>
          </w:p>
        </w:tc>
        <w:tc>
          <w:tcPr>
            <w:tcW w:w="157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F96379" w14:textId="04C9456D" w:rsidR="008049DB" w:rsidRPr="0052173E" w:rsidRDefault="0052173E">
            <w:pPr>
              <w:pStyle w:val="Amount"/>
              <w:spacing w:line="264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$9</w:t>
            </w:r>
            <w:r w:rsidR="00676084">
              <w:rPr>
                <w:b w:val="0"/>
                <w:bCs w:val="0"/>
              </w:rPr>
              <w:t>4.2</w:t>
            </w:r>
          </w:p>
        </w:tc>
      </w:tr>
      <w:tr w:rsidR="008049DB" w:rsidRPr="00A94276" w14:paraId="74AEAAF4" w14:textId="77777777" w:rsidTr="00A94276">
        <w:tc>
          <w:tcPr>
            <w:tcW w:w="1817" w:type="dxa"/>
          </w:tcPr>
          <w:p w14:paraId="6504BFC1" w14:textId="77777777" w:rsidR="008049DB" w:rsidRPr="00A94276" w:rsidRDefault="008049DB">
            <w:pPr>
              <w:spacing w:line="264" w:lineRule="auto"/>
            </w:pPr>
          </w:p>
        </w:tc>
        <w:tc>
          <w:tcPr>
            <w:tcW w:w="6688" w:type="dxa"/>
            <w:tcBorders>
              <w:right w:val="single" w:sz="4" w:space="0" w:color="A6A6A6" w:themeColor="background1" w:themeShade="A6"/>
            </w:tcBorders>
          </w:tcPr>
          <w:p w14:paraId="023D4C3F" w14:textId="2A4D178E" w:rsidR="008049DB" w:rsidRPr="00A94276" w:rsidRDefault="00A94276">
            <w:pPr>
              <w:pStyle w:val="Heading2"/>
              <w:spacing w:line="264" w:lineRule="auto"/>
              <w:outlineLvl w:val="1"/>
              <w:rPr>
                <w:caps w:val="0"/>
              </w:rPr>
            </w:pPr>
            <w:r>
              <w:rPr>
                <w:caps w:val="0"/>
              </w:rPr>
              <w:t>T</w:t>
            </w:r>
            <w:r w:rsidRPr="00A94276">
              <w:rPr>
                <w:caps w:val="0"/>
              </w:rPr>
              <w:t xml:space="preserve">otal incl. </w:t>
            </w:r>
            <w:r>
              <w:rPr>
                <w:caps w:val="0"/>
              </w:rPr>
              <w:t>GST</w:t>
            </w:r>
          </w:p>
        </w:tc>
        <w:tc>
          <w:tcPr>
            <w:tcW w:w="15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A2CD67" w14:textId="76598AD5" w:rsidR="008049DB" w:rsidRPr="00A94276" w:rsidRDefault="0052173E">
            <w:pPr>
              <w:pStyle w:val="Amount"/>
              <w:spacing w:line="264" w:lineRule="auto"/>
            </w:pPr>
            <w:r>
              <w:t>$</w:t>
            </w:r>
            <w:r w:rsidR="00676084">
              <w:rPr>
                <w:rStyle w:val="qv3wpe"/>
              </w:rPr>
              <w:t>2824.80</w:t>
            </w:r>
          </w:p>
        </w:tc>
      </w:tr>
    </w:tbl>
    <w:p w14:paraId="736F223C" w14:textId="58699EB2" w:rsidR="00A94276" w:rsidRDefault="00A94276">
      <w:pPr>
        <w:pStyle w:val="Instructions"/>
      </w:pPr>
    </w:p>
    <w:p w14:paraId="429B23DA" w14:textId="77777777" w:rsidR="00A94276" w:rsidRDefault="00A94276">
      <w:pPr>
        <w:pStyle w:val="Instructions"/>
      </w:pPr>
    </w:p>
    <w:p w14:paraId="5085276A" w14:textId="56394732" w:rsidR="008049DB" w:rsidRPr="00E40C18" w:rsidRDefault="00E40C18" w:rsidP="00074EBE">
      <w:pPr>
        <w:pStyle w:val="Instructions"/>
        <w:ind w:left="142"/>
        <w:rPr>
          <w:b/>
          <w:bCs/>
        </w:rPr>
      </w:pPr>
      <w:r w:rsidRPr="00E40C18">
        <w:rPr>
          <w:b/>
          <w:bCs/>
        </w:rPr>
        <w:t>Payment Terms</w:t>
      </w:r>
    </w:p>
    <w:p w14:paraId="6E6D2087" w14:textId="418BA382" w:rsidR="00E40C18" w:rsidRDefault="00E40C18" w:rsidP="00074EBE">
      <w:pPr>
        <w:pStyle w:val="Instructions"/>
        <w:ind w:left="142"/>
      </w:pPr>
      <w:r>
        <w:t>Total due amount should be paid within 30 days from the date of this invoice by bank transfer to the following account details:</w:t>
      </w:r>
    </w:p>
    <w:p w14:paraId="250C9B5A" w14:textId="77777777" w:rsidR="00E40C18" w:rsidRDefault="00E40C18" w:rsidP="00074EBE">
      <w:pPr>
        <w:pStyle w:val="Instructions"/>
        <w:ind w:left="142"/>
      </w:pPr>
    </w:p>
    <w:p w14:paraId="0B70E6F8" w14:textId="283F341E" w:rsidR="007819FB" w:rsidRDefault="00E40C18" w:rsidP="00074EBE">
      <w:pPr>
        <w:pStyle w:val="Instructions"/>
        <w:ind w:left="142"/>
      </w:pPr>
      <w:r>
        <w:t>Account Name:</w:t>
      </w:r>
      <w:r w:rsidR="00ED16F3">
        <w:t xml:space="preserve"> Luke Stanbridge</w:t>
      </w:r>
    </w:p>
    <w:p w14:paraId="00F2B00B" w14:textId="1A3E5518" w:rsidR="00E40C18" w:rsidRDefault="00E40C18" w:rsidP="00074EBE">
      <w:pPr>
        <w:pStyle w:val="Instructions"/>
        <w:ind w:left="142"/>
      </w:pPr>
      <w:r>
        <w:t>BSB: 123-456</w:t>
      </w:r>
    </w:p>
    <w:p w14:paraId="64533C2E" w14:textId="57DCDDF8" w:rsidR="00E40C18" w:rsidRDefault="00E40C18" w:rsidP="00074EBE">
      <w:pPr>
        <w:pStyle w:val="Instructions"/>
        <w:ind w:left="142"/>
      </w:pPr>
      <w:r>
        <w:t xml:space="preserve">Account Number: </w:t>
      </w:r>
      <w:r w:rsidR="00676084">
        <w:t>3462 3562</w:t>
      </w:r>
    </w:p>
    <w:p w14:paraId="46BBF6C3" w14:textId="73924391" w:rsidR="00E40C18" w:rsidRDefault="00E40C18" w:rsidP="00074EBE">
      <w:pPr>
        <w:pStyle w:val="Instructions"/>
        <w:ind w:left="142"/>
      </w:pPr>
      <w:r>
        <w:t>Reference: Invoice Number</w:t>
      </w:r>
      <w:r w:rsidR="00676084">
        <w:t xml:space="preserve"> 0001</w:t>
      </w:r>
    </w:p>
    <w:p w14:paraId="0500C14B" w14:textId="77777777" w:rsidR="00E40C18" w:rsidRDefault="00E40C18" w:rsidP="00074EBE">
      <w:pPr>
        <w:pStyle w:val="Instructions"/>
        <w:ind w:left="142"/>
      </w:pPr>
    </w:p>
    <w:p w14:paraId="3E067A13" w14:textId="77777777" w:rsidR="007819FB" w:rsidRDefault="007819FB" w:rsidP="00074EBE">
      <w:pPr>
        <w:pStyle w:val="Instructions"/>
        <w:ind w:left="142"/>
      </w:pPr>
    </w:p>
    <w:p w14:paraId="1F45DBBC" w14:textId="6E7C27C7" w:rsidR="008049DB" w:rsidRPr="00544E43" w:rsidRDefault="003F6E23" w:rsidP="00074EBE">
      <w:pPr>
        <w:pStyle w:val="Instructions"/>
        <w:spacing w:before="600"/>
        <w:ind w:left="142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6FB52BE3BE38426E8088BE7CCE21FFE3"/>
          </w:placeholder>
          <w:temporary/>
          <w:showingPlcHdr/>
          <w15:appearance w15:val="hidden"/>
        </w:sdtPr>
        <w:sdtEndPr/>
        <w:sdtContent>
          <w:r w:rsidR="00616194" w:rsidRPr="00544E43">
            <w:t>If you have any questions concerning this invoice</w:t>
          </w:r>
        </w:sdtContent>
      </w:sdt>
      <w:r w:rsidR="00616194" w:rsidRPr="00544E43">
        <w:t xml:space="preserve">, </w:t>
      </w:r>
      <w:r w:rsidR="00676084">
        <w:t>AIE</w:t>
      </w:r>
      <w:r w:rsidR="00616194" w:rsidRPr="00544E43">
        <w:t xml:space="preserve">, </w:t>
      </w:r>
      <w:r w:rsidR="007819FB" w:rsidRPr="00544E43">
        <w:t>04 1234 5678</w:t>
      </w:r>
      <w:r w:rsidR="00616194" w:rsidRPr="00544E43">
        <w:t xml:space="preserve">, </w:t>
      </w:r>
      <w:r w:rsidR="00676084">
        <w:t>AIE@School.com.au</w:t>
      </w:r>
    </w:p>
    <w:p w14:paraId="390A0AC4" w14:textId="182D5D92" w:rsidR="00074EBE" w:rsidRPr="00074EBE" w:rsidRDefault="003F6E23" w:rsidP="009C6261">
      <w:pPr>
        <w:pStyle w:val="ThankYou"/>
        <w:spacing w:before="240"/>
      </w:pPr>
      <w:sdt>
        <w:sdtPr>
          <w:alias w:val="Thank your for your business:"/>
          <w:tag w:val="Thank your for your business:"/>
          <w:id w:val="1216170115"/>
          <w:placeholder>
            <w:docPart w:val="184D010968734E52B2C60C7D94A487E6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074EBE" w:rsidRPr="00074E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DFF40" w14:textId="77777777" w:rsidR="003F6E23" w:rsidRDefault="003F6E23">
      <w:pPr>
        <w:spacing w:line="240" w:lineRule="auto"/>
      </w:pPr>
      <w:r>
        <w:separator/>
      </w:r>
    </w:p>
  </w:endnote>
  <w:endnote w:type="continuationSeparator" w:id="0">
    <w:p w14:paraId="53041F6B" w14:textId="77777777" w:rsidR="003F6E23" w:rsidRDefault="003F6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2FE4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47389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7C7D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408B3" w14:textId="77777777" w:rsidR="003F6E23" w:rsidRDefault="003F6E23">
      <w:pPr>
        <w:spacing w:line="240" w:lineRule="auto"/>
      </w:pPr>
      <w:r>
        <w:separator/>
      </w:r>
    </w:p>
  </w:footnote>
  <w:footnote w:type="continuationSeparator" w:id="0">
    <w:p w14:paraId="59F9B8FC" w14:textId="77777777" w:rsidR="003F6E23" w:rsidRDefault="003F6E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520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1FD7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EB07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5F"/>
    <w:rsid w:val="00055AF8"/>
    <w:rsid w:val="00074EBE"/>
    <w:rsid w:val="002558FA"/>
    <w:rsid w:val="00283156"/>
    <w:rsid w:val="00285ACA"/>
    <w:rsid w:val="00323F56"/>
    <w:rsid w:val="00346224"/>
    <w:rsid w:val="00347B26"/>
    <w:rsid w:val="003667F4"/>
    <w:rsid w:val="003F6E23"/>
    <w:rsid w:val="0052173E"/>
    <w:rsid w:val="00544E43"/>
    <w:rsid w:val="005F220E"/>
    <w:rsid w:val="00616194"/>
    <w:rsid w:val="00676084"/>
    <w:rsid w:val="006A3739"/>
    <w:rsid w:val="007577D4"/>
    <w:rsid w:val="007819FB"/>
    <w:rsid w:val="00793AFB"/>
    <w:rsid w:val="007D3668"/>
    <w:rsid w:val="008049DB"/>
    <w:rsid w:val="00813F5E"/>
    <w:rsid w:val="00837ECD"/>
    <w:rsid w:val="00863E2F"/>
    <w:rsid w:val="008B1082"/>
    <w:rsid w:val="00907574"/>
    <w:rsid w:val="00934F6F"/>
    <w:rsid w:val="00966901"/>
    <w:rsid w:val="00981A82"/>
    <w:rsid w:val="009C6261"/>
    <w:rsid w:val="00A93410"/>
    <w:rsid w:val="00A94276"/>
    <w:rsid w:val="00B76A92"/>
    <w:rsid w:val="00BB4862"/>
    <w:rsid w:val="00BB7566"/>
    <w:rsid w:val="00BF2506"/>
    <w:rsid w:val="00C3067E"/>
    <w:rsid w:val="00C42698"/>
    <w:rsid w:val="00CE7F7E"/>
    <w:rsid w:val="00CF07F2"/>
    <w:rsid w:val="00D934CD"/>
    <w:rsid w:val="00DD1CB8"/>
    <w:rsid w:val="00E40C18"/>
    <w:rsid w:val="00E9657B"/>
    <w:rsid w:val="00ED16F3"/>
    <w:rsid w:val="00F4585F"/>
    <w:rsid w:val="00F525E2"/>
    <w:rsid w:val="00F81738"/>
    <w:rsid w:val="00FC7729"/>
    <w:rsid w:val="34030115"/>
    <w:rsid w:val="3656544E"/>
    <w:rsid w:val="371E689E"/>
    <w:rsid w:val="4591F4B5"/>
    <w:rsid w:val="57A67976"/>
    <w:rsid w:val="66CE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756E8"/>
  <w15:chartTrackingRefBased/>
  <w15:docId w15:val="{EC64BF07-79FA-47AE-8515-3F301408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qv3wpe">
    <w:name w:val="qv3wpe"/>
    <w:basedOn w:val="DefaultParagraphFont"/>
    <w:rsid w:val="00DD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y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27B614CDBE47D2B0AB91FFB6609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9AEE-CC77-420F-9ACA-E6AF1D7B021C}"/>
      </w:docPartPr>
      <w:docPartBody>
        <w:p w:rsidR="00AE06C3" w:rsidRDefault="00F0100F">
          <w:pPr>
            <w:pStyle w:val="4E27B614CDBE47D2B0AB91FFB66097D1"/>
          </w:pPr>
          <w:r>
            <w:t>Phone:</w:t>
          </w:r>
        </w:p>
      </w:docPartBody>
    </w:docPart>
    <w:docPart>
      <w:docPartPr>
        <w:name w:val="A272E426C48945C1877E4F7A0CDF7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C235D-DA33-4FE9-B04F-6303197CF7BE}"/>
      </w:docPartPr>
      <w:docPartBody>
        <w:p w:rsidR="00AE06C3" w:rsidRDefault="00F0100F">
          <w:pPr>
            <w:pStyle w:val="A272E426C48945C1877E4F7A0CDF70C9"/>
          </w:pPr>
          <w:r>
            <w:t>INVOICE</w:t>
          </w:r>
        </w:p>
      </w:docPartBody>
    </w:docPart>
    <w:docPart>
      <w:docPartPr>
        <w:name w:val="69D0FA10B1B3447999C85CB46B2C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DE22B-3491-4782-ACA6-A3393C66F66E}"/>
      </w:docPartPr>
      <w:docPartBody>
        <w:p w:rsidR="00AE06C3" w:rsidRDefault="00F0100F">
          <w:pPr>
            <w:pStyle w:val="69D0FA10B1B3447999C85CB46B2C8584"/>
          </w:pPr>
          <w:r>
            <w:t>Invoice #</w:t>
          </w:r>
        </w:p>
      </w:docPartBody>
    </w:docPart>
    <w:docPart>
      <w:docPartPr>
        <w:name w:val="30531429CEC9454C8B514921C2031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17EB2-ED2B-4998-BD7B-CB54BBD26033}"/>
      </w:docPartPr>
      <w:docPartBody>
        <w:p w:rsidR="00AE06C3" w:rsidRDefault="00F0100F">
          <w:pPr>
            <w:pStyle w:val="30531429CEC9454C8B514921C2031781"/>
          </w:pPr>
          <w:r>
            <w:t>100</w:t>
          </w:r>
        </w:p>
      </w:docPartBody>
    </w:docPart>
    <w:docPart>
      <w:docPartPr>
        <w:name w:val="D79880FD3C0043A2AD54468A920C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4BD08-399A-4172-918F-F71560DBDD81}"/>
      </w:docPartPr>
      <w:docPartBody>
        <w:p w:rsidR="00AE06C3" w:rsidRDefault="00F0100F">
          <w:pPr>
            <w:pStyle w:val="D79880FD3C0043A2AD54468A920CAAEC"/>
          </w:pPr>
          <w:r>
            <w:t>Date:</w:t>
          </w:r>
        </w:p>
      </w:docPartBody>
    </w:docPart>
    <w:docPart>
      <w:docPartPr>
        <w:name w:val="01E5B7E9CA824DA390A94020EC1FB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69C77-AB15-4DBC-8508-CCB08E83EAF5}"/>
      </w:docPartPr>
      <w:docPartBody>
        <w:p w:rsidR="00AE06C3" w:rsidRDefault="00F0100F">
          <w:pPr>
            <w:pStyle w:val="01E5B7E9CA824DA390A94020EC1FB368"/>
          </w:pPr>
          <w:r>
            <w:t>Phone:</w:t>
          </w:r>
        </w:p>
      </w:docPartBody>
    </w:docPart>
    <w:docPart>
      <w:docPartPr>
        <w:name w:val="6FB52BE3BE38426E8088BE7CCE21F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5B5FD-0C42-48C2-9864-0084CC42FBD2}"/>
      </w:docPartPr>
      <w:docPartBody>
        <w:p w:rsidR="00AE06C3" w:rsidRDefault="00F0100F">
          <w:pPr>
            <w:pStyle w:val="6FB52BE3BE38426E8088BE7CCE21FFE3"/>
          </w:pPr>
          <w:r>
            <w:t>If you have any questions concerning this invoice</w:t>
          </w:r>
        </w:p>
      </w:docPartBody>
    </w:docPart>
    <w:docPart>
      <w:docPartPr>
        <w:name w:val="184D010968734E52B2C60C7D94A48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6293C-4EAF-4C83-970D-2671AE4C0A51}"/>
      </w:docPartPr>
      <w:docPartBody>
        <w:p w:rsidR="00AE06C3" w:rsidRDefault="00F0100F">
          <w:pPr>
            <w:pStyle w:val="184D010968734E52B2C60C7D94A487E6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B"/>
    <w:rsid w:val="000A2863"/>
    <w:rsid w:val="00136B5B"/>
    <w:rsid w:val="003F00DB"/>
    <w:rsid w:val="00AE06C3"/>
    <w:rsid w:val="00CC6747"/>
    <w:rsid w:val="00D30136"/>
    <w:rsid w:val="00F0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7B614CDBE47D2B0AB91FFB66097D1">
    <w:name w:val="4E27B614CDBE47D2B0AB91FFB66097D1"/>
  </w:style>
  <w:style w:type="paragraph" w:customStyle="1" w:styleId="A272E426C48945C1877E4F7A0CDF70C9">
    <w:name w:val="A272E426C48945C1877E4F7A0CDF70C9"/>
  </w:style>
  <w:style w:type="paragraph" w:customStyle="1" w:styleId="69D0FA10B1B3447999C85CB46B2C8584">
    <w:name w:val="69D0FA10B1B3447999C85CB46B2C8584"/>
  </w:style>
  <w:style w:type="paragraph" w:customStyle="1" w:styleId="30531429CEC9454C8B514921C2031781">
    <w:name w:val="30531429CEC9454C8B514921C2031781"/>
  </w:style>
  <w:style w:type="paragraph" w:customStyle="1" w:styleId="D79880FD3C0043A2AD54468A920CAAEC">
    <w:name w:val="D79880FD3C0043A2AD54468A920CAAEC"/>
  </w:style>
  <w:style w:type="paragraph" w:customStyle="1" w:styleId="01E5B7E9CA824DA390A94020EC1FB368">
    <w:name w:val="01E5B7E9CA824DA390A94020EC1FB368"/>
  </w:style>
  <w:style w:type="paragraph" w:customStyle="1" w:styleId="6FB52BE3BE38426E8088BE7CCE21FFE3">
    <w:name w:val="6FB52BE3BE38426E8088BE7CCE21FFE3"/>
  </w:style>
  <w:style w:type="paragraph" w:customStyle="1" w:styleId="184D010968734E52B2C60C7D94A487E6">
    <w:name w:val="184D010968734E52B2C60C7D94A487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388B4E4BFDF44BD037D83230526E8" ma:contentTypeVersion="8" ma:contentTypeDescription="Create a new document." ma:contentTypeScope="" ma:versionID="54e42f206f9a0f0480accfc6e50f1945">
  <xsd:schema xmlns:xsd="http://www.w3.org/2001/XMLSchema" xmlns:xs="http://www.w3.org/2001/XMLSchema" xmlns:p="http://schemas.microsoft.com/office/2006/metadata/properties" xmlns:ns2="ffcdd2c0-564c-4d8b-9f5a-3739ec34b248" xmlns:ns3="430c6b6a-a255-4579-95d0-0b53b3a1a2ee" targetNamespace="http://schemas.microsoft.com/office/2006/metadata/properties" ma:root="true" ma:fieldsID="a3c3e3999ea36e74ea2dc2a9fa14e14a" ns2:_="" ns3:_="">
    <xsd:import namespace="ffcdd2c0-564c-4d8b-9f5a-3739ec34b248"/>
    <xsd:import namespace="430c6b6a-a255-4579-95d0-0b53b3a1a2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dd2c0-564c-4d8b-9f5a-3739ec34b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c6b6a-a255-4579-95d0-0b53b3a1a2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47a0910-9446-4a11-82f7-fa86f540fb8c}" ma:internalName="TaxCatchAll" ma:showField="CatchAllData" ma:web="430c6b6a-a255-4579-95d0-0b53b3a1a2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05A1F-FF45-4AD7-9BE6-0BA62107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cdd2c0-564c-4d8b-9f5a-3739ec34b248"/>
    <ds:schemaRef ds:uri="430c6b6a-a255-4579-95d0-0b53b3a1a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061FE8-4A98-4805-B65B-65B8E5BA7C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Invoice.dotx</Template>
  <TotalTime>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Harry Potter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Luke Stanbridge</cp:lastModifiedBy>
  <cp:revision>5</cp:revision>
  <dcterms:created xsi:type="dcterms:W3CDTF">2022-10-13T00:20:00Z</dcterms:created>
  <dcterms:modified xsi:type="dcterms:W3CDTF">2022-10-14T00:43:00Z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